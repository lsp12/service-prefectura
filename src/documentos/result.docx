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B2A8" w14:textId="77777777" w:rsidR="000E14DE" w:rsidRDefault="000E14DE"/>
    <w:p w14:paraId="64C7BE6E" w14:textId="77777777" w:rsidR="000E14DE" w:rsidRDefault="000E14DE"/>
    <w:p w14:paraId="5DE17546" w14:textId="77777777" w:rsidR="000E14DE" w:rsidRDefault="00220058">
      <w:pPr>
        <w:jc w:val="right"/>
      </w:pPr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14:paraId="2D5CED2D" w14:textId="77777777" w:rsidR="000E14DE" w:rsidRDefault="00220058">
      <w:pPr>
        <w:jc w:val="right"/>
      </w:pPr>
      <w:r>
        <w:t>fecha de emisión: 2020-05-05</w:t>
      </w:r>
      <w:proofErr w:type="spellStart"/>
      <w:proofErr w:type="gramStart"/>
      <w:r>
        <w:t/>
      </w:r>
      <w:proofErr w:type="spellEnd"/>
      <w:proofErr w:type="gramEnd"/>
      <w:r>
        <w:t/>
      </w:r>
    </w:p>
    <w:p w14:paraId="61039CA8" w14:textId="77777777" w:rsidR="000E14DE" w:rsidRDefault="00220058">
      <w:r>
        <w:t>Yo, jonathan vera macias.</w:t>
      </w:r>
    </w:p>
    <w:p w14:paraId="629DB38B" w14:textId="77777777" w:rsidR="000E14DE" w:rsidRDefault="000E14DE"/>
    <w:p w14:paraId="56FDC585" w14:textId="77777777" w:rsidR="000E14DE" w:rsidRDefault="00220058">
      <w:r>
        <w:t>Para el señor cristian</w:t>
      </w:r>
      <w:proofErr w:type="spellStart"/>
      <w:proofErr w:type="gramStart"/>
      <w:r>
        <w:t/>
      </w:r>
      <w:proofErr w:type="spellEnd"/>
      <w:proofErr w:type="gramEnd"/>
      <w:r>
        <w:t/>
      </w:r>
    </w:p>
    <w:p w14:paraId="608F59FA" w14:textId="77777777" w:rsidR="000E14DE" w:rsidRDefault="000E14DE"/>
    <w:p w14:paraId="767BC3C7" w14:textId="77777777" w:rsidR="000E14DE" w:rsidRDefault="000E14DE"/>
    <w:p w14:paraId="0512A215" w14:textId="77777777" w:rsidR="000E14DE" w:rsidRDefault="000E14DE"/>
    <w:p w14:paraId="36E0AB9D" w14:textId="77777777" w:rsidR="000E14DE" w:rsidRDefault="000E14DE"/>
    <w:p w14:paraId="64247169" w14:textId="77777777" w:rsidR="000E14DE" w:rsidRDefault="000E14DE"/>
    <w:p w14:paraId="651FBF01" w14:textId="77777777" w:rsidR="000E14DE" w:rsidRDefault="000E14DE"/>
    <w:p w14:paraId="0DEF7EDB" w14:textId="77777777" w:rsidR="000E14DE" w:rsidRDefault="000E14DE"/>
    <w:p w14:paraId="37E243D8" w14:textId="77777777" w:rsidR="000E14DE" w:rsidRDefault="000E14DE"/>
    <w:p w14:paraId="7E51765A" w14:textId="77777777" w:rsidR="000E14DE" w:rsidRDefault="000E14DE"/>
    <w:p w14:paraId="16366671" w14:textId="77777777" w:rsidR="000E14DE" w:rsidRDefault="000E14DE"/>
    <w:p w14:paraId="4004A763" w14:textId="77777777" w:rsidR="000E14DE" w:rsidRDefault="000E14DE"/>
    <w:p w14:paraId="0D964C7F" w14:textId="77777777" w:rsidR="000E14DE" w:rsidRDefault="000E14DE"/>
    <w:p w14:paraId="5A015B35" w14:textId="77777777" w:rsidR="000E14DE" w:rsidRDefault="000E14DE"/>
    <w:p w14:paraId="0114ED81" w14:textId="77777777" w:rsidR="000E14DE" w:rsidRDefault="000E14DE"/>
    <w:p w14:paraId="1AE81AE6" w14:textId="77777777" w:rsidR="000E14DE" w:rsidRDefault="000E14DE"/>
    <w:p w14:paraId="555CA366" w14:textId="77777777" w:rsidR="000E14DE" w:rsidRDefault="000E14DE"/>
    <w:p w14:paraId="5DF56E16" w14:textId="77777777" w:rsidR="000E14DE" w:rsidRDefault="000E14DE"/>
    <w:p w14:paraId="2B8D250D" w14:textId="77777777" w:rsidR="000E14DE" w:rsidRDefault="000E14DE"/>
    <w:p w14:paraId="60D31C24" w14:textId="77777777" w:rsidR="000E14DE" w:rsidRDefault="002200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6B7B3" wp14:editId="012234FC">
                <wp:simplePos x="0" y="0"/>
                <wp:positionH relativeFrom="column">
                  <wp:posOffset>967736</wp:posOffset>
                </wp:positionH>
                <wp:positionV relativeFrom="paragraph">
                  <wp:posOffset>208282</wp:posOffset>
                </wp:positionV>
                <wp:extent cx="3228975" cy="18416"/>
                <wp:effectExtent l="0" t="0" r="28575" b="19684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1841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8F6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2" o:spid="_x0000_s1026" type="#_x0000_t32" style="position:absolute;margin-left:76.2pt;margin-top:16.4pt;width:254.25pt;height:1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" strokeweight=".17625mm">
                <v:stroke joinstyle="miter"/>
              </v:shape>
            </w:pict>
          </mc:Fallback>
        </mc:AlternateContent>
      </w:r>
      <w:r>
        <w:t xml:space="preserve">jonathan vera macias</w:t>
      </w:r>
      <w:proofErr w:type="spellStart"/>
      <w:r>
        <w:t/>
      </w:r>
      <w:proofErr w:type="spellEnd"/>
      <w:r>
        <w:t/>
      </w:r>
    </w:p>
    <w:p w14:paraId="1DEB88AB" w14:textId="77777777" w:rsidR="000E14DE" w:rsidRDefault="00220058">
      <w:pPr>
        <w:jc w:val="center"/>
      </w:pPr>
      <w:r>
        <w:t xml:space="preserve">jonathan vera macias</w:t>
      </w:r>
      <w:proofErr w:type="spellStart"/>
      <w:r>
        <w:t/>
      </w:r>
      <w:proofErr w:type="spellEnd"/>
      <w:r>
        <w:t/>
      </w:r>
    </w:p>
    <w:sectPr w:rsidR="000E14DE">
      <w:headerReference w:type="default" r:id="rId6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1189A" w14:textId="77777777" w:rsidR="00220058" w:rsidRDefault="00220058">
      <w:pPr>
        <w:spacing w:after="0" w:line="240" w:lineRule="auto"/>
      </w:pPr>
      <w:r>
        <w:separator/>
      </w:r>
    </w:p>
  </w:endnote>
  <w:endnote w:type="continuationSeparator" w:id="0">
    <w:p w14:paraId="36F7633F" w14:textId="77777777" w:rsidR="00220058" w:rsidRDefault="0022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1A74" w14:textId="77777777" w:rsidR="00220058" w:rsidRDefault="0022005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7D87F5" w14:textId="77777777" w:rsidR="00220058" w:rsidRDefault="0022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08808" w14:textId="77777777" w:rsidR="00E61C8C" w:rsidRDefault="00220058">
    <w:pPr>
      <w:pStyle w:val="Encabezado"/>
      <w:jc w:val="center"/>
    </w:pPr>
    <w:r>
      <w:rPr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29DEFE90" wp14:editId="6AD8B25A">
          <wp:simplePos x="0" y="0"/>
          <wp:positionH relativeFrom="page">
            <wp:align>left</wp:align>
          </wp:positionH>
          <wp:positionV relativeFrom="paragraph">
            <wp:posOffset>-449583</wp:posOffset>
          </wp:positionV>
          <wp:extent cx="2857500" cy="981078"/>
          <wp:effectExtent l="0" t="0" r="0" b="0"/>
          <wp:wrapSquare wrapText="bothSides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98107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E14DE"/>
    <w:rsid w:val="000E14DE"/>
    <w:rsid w:val="00220058"/>
    <w:rsid w:val="0078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DD46"/>
  <w15:docId w15:val="{2495AA21-F2DC-4974-9D40-B0585E3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C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 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 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 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dc:description/>
  <cp:lastModifiedBy>jonathan</cp:lastModifiedBy>
  <cp:revision>2</cp:revision>
  <dcterms:created xsi:type="dcterms:W3CDTF">2022-03-23T00:40:00Z</dcterms:created>
  <dcterms:modified xsi:type="dcterms:W3CDTF">2022-03-23T00:40:00Z</dcterms:modified>
</cp:coreProperties>
</file>